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5972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176CF0C" wp14:editId="05F1D994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4DD9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2C032BB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526712EA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574D72E6" w14:textId="77777777" w:rsidR="00372854" w:rsidRPr="00A25F6B" w:rsidRDefault="00372854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1D7D32">
        <w:rPr>
          <w:b w:val="0"/>
          <w:color w:val="000000" w:themeColor="text1"/>
          <w:sz w:val="28"/>
          <w:szCs w:val="28"/>
        </w:rPr>
        <w:t>BACHARELADO EM ENGENHARIA DA COMPUTAÇÃO</w:t>
      </w:r>
    </w:p>
    <w:p w14:paraId="513DBDDE" w14:textId="77777777" w:rsidR="00372854" w:rsidRPr="00372854" w:rsidRDefault="00372854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 xml:space="preserve">DISCIPLINA DE </w:t>
      </w:r>
      <w:r w:rsidR="00F2620B">
        <w:rPr>
          <w:b w:val="0"/>
          <w:sz w:val="28"/>
          <w:szCs w:val="28"/>
        </w:rPr>
        <w:t>ESTRUTURA DE DADOS</w:t>
      </w:r>
    </w:p>
    <w:p w14:paraId="48A9BF18" w14:textId="77777777" w:rsidR="00E66E98" w:rsidRDefault="00E66E98" w:rsidP="00E66E98">
      <w:pPr>
        <w:pStyle w:val="07-FolhadeRosto"/>
      </w:pPr>
    </w:p>
    <w:p w14:paraId="3314E691" w14:textId="77777777" w:rsidR="008F612E" w:rsidRDefault="008F612E" w:rsidP="00E66E98">
      <w:pPr>
        <w:pStyle w:val="07-FolhadeRosto"/>
      </w:pPr>
    </w:p>
    <w:p w14:paraId="43DE2344" w14:textId="77777777" w:rsidR="00E66E98" w:rsidRDefault="00E66E98" w:rsidP="00E66E98">
      <w:pPr>
        <w:pStyle w:val="07-FolhadeRosto"/>
      </w:pPr>
    </w:p>
    <w:p w14:paraId="3BFBB255" w14:textId="77777777" w:rsidR="00E66E98" w:rsidRDefault="00E66E98" w:rsidP="00E66E98"/>
    <w:p w14:paraId="41F53D6C" w14:textId="77777777" w:rsidR="00E66E98" w:rsidRDefault="00E66E98" w:rsidP="00E66E98"/>
    <w:p w14:paraId="78422A34" w14:textId="77777777" w:rsidR="00E66E98" w:rsidRDefault="00E66E98" w:rsidP="00E66E98"/>
    <w:p w14:paraId="1D5A0228" w14:textId="77777777" w:rsidR="00E66E98" w:rsidRDefault="00E66E98" w:rsidP="00E66E98"/>
    <w:p w14:paraId="21117659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5F6088D" w14:textId="77777777" w:rsidR="00E66E98" w:rsidRDefault="00E66E98" w:rsidP="00E66E98"/>
    <w:p w14:paraId="3AB2E95B" w14:textId="77777777" w:rsidR="008F612E" w:rsidRDefault="008F612E" w:rsidP="00E66E98"/>
    <w:p w14:paraId="7CAF239E" w14:textId="77777777" w:rsidR="00E66E98" w:rsidRDefault="00E66E98" w:rsidP="00E66E98"/>
    <w:p w14:paraId="65F66340" w14:textId="77777777" w:rsidR="00A96CE3" w:rsidRDefault="00A96CE3" w:rsidP="00E66E98"/>
    <w:p w14:paraId="384A7C05" w14:textId="77777777" w:rsidR="00A96CE3" w:rsidRDefault="00A96CE3" w:rsidP="00E66E98"/>
    <w:p w14:paraId="1C84A9A1" w14:textId="77777777" w:rsidR="00A96CE3" w:rsidRDefault="00A96CE3" w:rsidP="00E66E98"/>
    <w:p w14:paraId="286C48DA" w14:textId="77777777" w:rsidR="00A96CE3" w:rsidRDefault="00A96CE3" w:rsidP="00E66E98"/>
    <w:p w14:paraId="5D3391FC" w14:textId="77777777" w:rsidR="00A96CE3" w:rsidRPr="00372854" w:rsidRDefault="00A96CE3" w:rsidP="00E66E98"/>
    <w:p w14:paraId="1E7452A1" w14:textId="2FC446E6" w:rsidR="00A96CE3" w:rsidRPr="003E6F3E" w:rsidRDefault="00165A8E" w:rsidP="00A96CE3">
      <w:pPr>
        <w:pStyle w:val="07-FolhadeRosto"/>
        <w:jc w:val="right"/>
        <w:rPr>
          <w:b w:val="0"/>
        </w:rPr>
      </w:pPr>
      <w:r w:rsidRPr="003E6F3E">
        <w:rPr>
          <w:b w:val="0"/>
        </w:rPr>
        <w:t>Raphaell maciel de sousa</w:t>
      </w:r>
      <w:r w:rsidR="004F44EC" w:rsidRPr="003E6F3E">
        <w:rPr>
          <w:b w:val="0"/>
        </w:rPr>
        <w:t xml:space="preserve"> – RU: </w:t>
      </w:r>
      <w:r w:rsidR="00822A1B" w:rsidRPr="003E6F3E">
        <w:rPr>
          <w:b w:val="0"/>
        </w:rPr>
        <w:t>2479021</w:t>
      </w:r>
    </w:p>
    <w:p w14:paraId="6F92BB69" w14:textId="3D01292A" w:rsidR="00516CE2" w:rsidRPr="00372854" w:rsidRDefault="003E6F3E" w:rsidP="00A96CE3">
      <w:pPr>
        <w:pStyle w:val="07-FolhadeRosto"/>
        <w:jc w:val="right"/>
        <w:rPr>
          <w:b w:val="0"/>
        </w:rPr>
      </w:pPr>
      <w:r w:rsidRPr="003E6F3E">
        <w:rPr>
          <w:b w:val="0"/>
        </w:rPr>
        <w:t>Prof. Vinicius Borin</w:t>
      </w:r>
    </w:p>
    <w:p w14:paraId="6B2C8B93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26F37DEA" w14:textId="77777777" w:rsidR="00E66E98" w:rsidRDefault="00E66E98" w:rsidP="00E66E98">
      <w:pPr>
        <w:jc w:val="left"/>
      </w:pPr>
    </w:p>
    <w:p w14:paraId="6632490E" w14:textId="77777777" w:rsidR="00E66E98" w:rsidRDefault="00E66E98" w:rsidP="00E66E98"/>
    <w:p w14:paraId="32299021" w14:textId="77777777" w:rsidR="00E66E98" w:rsidRDefault="00E66E98" w:rsidP="00E66E98"/>
    <w:p w14:paraId="7F8B06FE" w14:textId="77777777" w:rsidR="00A96CE3" w:rsidRDefault="00A96CE3" w:rsidP="00E66E98"/>
    <w:p w14:paraId="139849A5" w14:textId="77777777" w:rsidR="00A96CE3" w:rsidRDefault="00A96CE3" w:rsidP="00E66E98"/>
    <w:p w14:paraId="544DECB9" w14:textId="77777777" w:rsidR="00A96CE3" w:rsidRDefault="00A96CE3" w:rsidP="00E66E98"/>
    <w:p w14:paraId="4C7F4E5F" w14:textId="77777777" w:rsidR="00372854" w:rsidRDefault="00372854" w:rsidP="00E66E98"/>
    <w:p w14:paraId="4AEE7232" w14:textId="77777777" w:rsidR="00E66E98" w:rsidRDefault="00E66E98" w:rsidP="00E66E98"/>
    <w:p w14:paraId="389FC048" w14:textId="77777777" w:rsidR="00E66E98" w:rsidRDefault="00E66E98" w:rsidP="00E66E98"/>
    <w:p w14:paraId="63A05502" w14:textId="5C974986" w:rsidR="00E66E98" w:rsidRPr="003E6F3E" w:rsidRDefault="003E6F3E" w:rsidP="00E66E98">
      <w:pPr>
        <w:pStyle w:val="07-FolhadeRosto"/>
        <w:rPr>
          <w:b w:val="0"/>
        </w:rPr>
      </w:pPr>
      <w:r w:rsidRPr="003E6F3E">
        <w:rPr>
          <w:b w:val="0"/>
        </w:rPr>
        <w:t>cajazeiras</w:t>
      </w:r>
      <w:r w:rsidR="00DF2946" w:rsidRPr="003E6F3E">
        <w:rPr>
          <w:b w:val="0"/>
        </w:rPr>
        <w:t xml:space="preserve"> </w:t>
      </w:r>
      <w:r w:rsidR="00A25F6B" w:rsidRPr="003E6F3E">
        <w:rPr>
          <w:b w:val="0"/>
        </w:rPr>
        <w:t>–</w:t>
      </w:r>
      <w:r w:rsidR="00DF2946" w:rsidRPr="003E6F3E">
        <w:rPr>
          <w:b w:val="0"/>
        </w:rPr>
        <w:t xml:space="preserve"> </w:t>
      </w:r>
      <w:r w:rsidRPr="003E6F3E">
        <w:rPr>
          <w:b w:val="0"/>
        </w:rPr>
        <w:t>paraiba</w:t>
      </w:r>
    </w:p>
    <w:p w14:paraId="18EA192D" w14:textId="6670C824" w:rsidR="00A96CE3" w:rsidRPr="00372854" w:rsidRDefault="003E6F3E" w:rsidP="00E66E98">
      <w:pPr>
        <w:pStyle w:val="07-FolhadeRosto"/>
        <w:rPr>
          <w:b w:val="0"/>
        </w:rPr>
      </w:pPr>
      <w:r>
        <w:rPr>
          <w:b w:val="0"/>
        </w:rPr>
        <w:t>2020</w:t>
      </w:r>
    </w:p>
    <w:p w14:paraId="67D498F4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52619884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0524E88F" w14:textId="1939D74C" w:rsidR="002B13AB" w:rsidRPr="009D7891" w:rsidRDefault="008F612E" w:rsidP="00D55D22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 xml:space="preserve">EXERCÍCIO 1 </w:t>
      </w:r>
    </w:p>
    <w:p w14:paraId="4F561C47" w14:textId="77777777" w:rsidR="00A863F7" w:rsidRDefault="00FE7040" w:rsidP="0030404D">
      <w:pPr>
        <w:spacing w:line="360" w:lineRule="auto"/>
        <w:ind w:firstLine="426"/>
      </w:pPr>
      <w:r>
        <w:rPr>
          <w:szCs w:val="24"/>
        </w:rPr>
        <w:t xml:space="preserve">ENUNCIADO: </w:t>
      </w:r>
      <w:r w:rsidR="00A863F7">
        <w:t>Faça um algoritmo em linguagem C que emule as características de um player de músicas sendo executado em modo texto, via prompt de comando.</w:t>
      </w:r>
    </w:p>
    <w:p w14:paraId="4A16CCA9" w14:textId="77777777" w:rsidR="004F44EC" w:rsidRDefault="004F44EC" w:rsidP="0030404D">
      <w:pPr>
        <w:spacing w:line="360" w:lineRule="auto"/>
        <w:ind w:firstLine="426"/>
        <w:rPr>
          <w:szCs w:val="24"/>
        </w:rPr>
      </w:pPr>
    </w:p>
    <w:p w14:paraId="67B645DC" w14:textId="77777777" w:rsidR="004F44EC" w:rsidRDefault="004F44EC" w:rsidP="0030404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2B504223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808080"/>
          <w:sz w:val="19"/>
          <w:szCs w:val="19"/>
        </w:rPr>
        <w:t>#include</w:t>
      </w:r>
      <w:r w:rsidRPr="004A55F3">
        <w:rPr>
          <w:rFonts w:ascii="Consolas" w:hAnsi="Consolas" w:cs="Consolas"/>
          <w:color w:val="A31515"/>
          <w:sz w:val="19"/>
          <w:szCs w:val="19"/>
        </w:rPr>
        <w:t>&lt;stdio.h&gt;</w:t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4106012C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1E67C144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DFDBC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14:paraId="4FABD955" w14:textId="77777777" w:rsidR="004A55F3" w:rsidRPr="00CF062A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InserirMusica();</w:t>
      </w:r>
    </w:p>
    <w:p w14:paraId="0EBD6906" w14:textId="77777777" w:rsidR="004A55F3" w:rsidRPr="00CF062A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Listar();</w:t>
      </w:r>
    </w:p>
    <w:p w14:paraId="1372C82D" w14:textId="77777777" w:rsidR="004A55F3" w:rsidRPr="00CF062A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61448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FF"/>
          <w:sz w:val="19"/>
          <w:szCs w:val="19"/>
        </w:rPr>
        <w:t>struct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5F3">
        <w:rPr>
          <w:rFonts w:ascii="Consolas" w:hAnsi="Consolas" w:cs="Consolas"/>
          <w:color w:val="2B91AF"/>
          <w:sz w:val="19"/>
          <w:szCs w:val="19"/>
        </w:rPr>
        <w:t>ElementoDaLista_Simples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F4CEE6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char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nomeDaMusica[50];</w:t>
      </w:r>
    </w:p>
    <w:p w14:paraId="03B1FEA3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char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nomeDoArtista[50];</w:t>
      </w:r>
    </w:p>
    <w:p w14:paraId="5E8265B7" w14:textId="77777777" w:rsidR="004A55F3" w:rsidRPr="00CF062A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float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duracao;</w:t>
      </w:r>
    </w:p>
    <w:p w14:paraId="4B8507A7" w14:textId="77777777" w:rsidR="004A55F3" w:rsidRPr="00CF062A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struct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ElementoDaLista_Simples</w:t>
      </w:r>
      <w:r w:rsidRPr="00CF062A">
        <w:rPr>
          <w:rFonts w:ascii="Consolas" w:hAnsi="Consolas" w:cs="Consolas"/>
          <w:color w:val="000000"/>
          <w:sz w:val="19"/>
          <w:szCs w:val="19"/>
        </w:rPr>
        <w:t>* prox;</w:t>
      </w:r>
    </w:p>
    <w:p w14:paraId="49837A45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 *Head;</w:t>
      </w:r>
    </w:p>
    <w:p w14:paraId="53F6726C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06C68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main() {</w:t>
      </w:r>
    </w:p>
    <w:p w14:paraId="2F9B9D16" w14:textId="77777777" w:rsidR="004A55F3" w:rsidRPr="00CF062A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op, num, pos, c;</w:t>
      </w:r>
    </w:p>
    <w:p w14:paraId="7FE61D85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770ED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musica[50];</w:t>
      </w:r>
    </w:p>
    <w:p w14:paraId="4A840672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80ECB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585C513E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op = menu();</w:t>
      </w:r>
    </w:p>
    <w:p w14:paraId="68A5AD02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 {</w:t>
      </w:r>
    </w:p>
    <w:p w14:paraId="36EB1EBD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506F98C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InserirMusica();</w:t>
      </w:r>
    </w:p>
    <w:p w14:paraId="27A0553D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F2D5DC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B032474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Listar();</w:t>
      </w:r>
    </w:p>
    <w:p w14:paraId="629A2D36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55DDD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1AEBAAE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3C856C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D73C67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"Invalido\n"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50FC9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AB8017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5DC5AD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755717" w14:textId="77777777" w:rsidR="004A55F3" w:rsidRPr="002F0580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0580">
        <w:rPr>
          <w:rFonts w:ascii="Consolas" w:hAnsi="Consolas" w:cs="Consolas"/>
          <w:color w:val="000000"/>
          <w:sz w:val="19"/>
          <w:szCs w:val="19"/>
        </w:rPr>
        <w:t>}</w:t>
      </w:r>
    </w:p>
    <w:p w14:paraId="439ACDA5" w14:textId="77777777" w:rsidR="004A55F3" w:rsidRPr="002F0580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D006F0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8000"/>
          <w:sz w:val="19"/>
          <w:szCs w:val="19"/>
        </w:rPr>
        <w:t>//Função Menu</w:t>
      </w:r>
    </w:p>
    <w:p w14:paraId="5BA6F06A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FF"/>
          <w:sz w:val="19"/>
          <w:szCs w:val="19"/>
        </w:rPr>
        <w:t>int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menu() {</w:t>
      </w:r>
    </w:p>
    <w:p w14:paraId="2E61FA6F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int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op, c;</w:t>
      </w:r>
    </w:p>
    <w:p w14:paraId="7FD14BB0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4A55F3">
        <w:rPr>
          <w:rFonts w:ascii="Consolas" w:hAnsi="Consolas" w:cs="Consolas"/>
          <w:color w:val="A31515"/>
          <w:sz w:val="19"/>
          <w:szCs w:val="19"/>
        </w:rPr>
        <w:t>"Cls"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</w:p>
    <w:p w14:paraId="1B519733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224789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"1. Inserir Musica\n"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</w:p>
    <w:p w14:paraId="521F1B99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"2. Listar Musicas\n"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</w:p>
    <w:p w14:paraId="0E72ABB4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"3. Sair\n"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</w:p>
    <w:p w14:paraId="6031DA2D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"Digite sua escolha: "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</w:p>
    <w:p w14:paraId="738BDC9E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9B854B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&amp;op);</w:t>
      </w:r>
    </w:p>
    <w:p w14:paraId="04557DAB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 getchar()) != </w:t>
      </w:r>
      <w:r w:rsidRPr="004A55F3">
        <w:rPr>
          <w:rFonts w:ascii="Consolas" w:hAnsi="Consolas" w:cs="Consolas"/>
          <w:color w:val="A31515"/>
          <w:sz w:val="19"/>
          <w:szCs w:val="19"/>
        </w:rPr>
        <w:t>'\n'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&amp;&amp; c != </w:t>
      </w:r>
      <w:r w:rsidRPr="004A55F3">
        <w:rPr>
          <w:rFonts w:ascii="Consolas" w:hAnsi="Consolas" w:cs="Consolas"/>
          <w:color w:val="6F008A"/>
          <w:sz w:val="19"/>
          <w:szCs w:val="19"/>
        </w:rPr>
        <w:t>EOF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Pr="004A55F3">
        <w:rPr>
          <w:rFonts w:ascii="Consolas" w:hAnsi="Consolas" w:cs="Consolas"/>
          <w:color w:val="008000"/>
          <w:sz w:val="19"/>
          <w:szCs w:val="19"/>
        </w:rPr>
        <w:t>// sempre limpe o buffer do teclado.</w:t>
      </w:r>
    </w:p>
    <w:p w14:paraId="5EC2C06B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5CA4A8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4A55F3">
        <w:rPr>
          <w:rFonts w:ascii="Consolas" w:hAnsi="Consolas" w:cs="Consolas"/>
          <w:color w:val="A31515"/>
          <w:sz w:val="19"/>
          <w:szCs w:val="19"/>
        </w:rPr>
        <w:t>"Cls"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</w:p>
    <w:p w14:paraId="2D25AE6E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return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14:paraId="19A16CEF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>}</w:t>
      </w:r>
    </w:p>
    <w:p w14:paraId="60DCBE6D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823EE2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8000"/>
          <w:sz w:val="19"/>
          <w:szCs w:val="19"/>
        </w:rPr>
        <w:t>//Insere músicas no início da lista</w:t>
      </w:r>
    </w:p>
    <w:p w14:paraId="12B30B11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FF"/>
          <w:sz w:val="19"/>
          <w:szCs w:val="19"/>
        </w:rPr>
        <w:t>void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InserirMusica()</w:t>
      </w:r>
    </w:p>
    <w:p w14:paraId="79BC5008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>{</w:t>
      </w:r>
    </w:p>
    <w:p w14:paraId="48574056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int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64BFFC7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2B91AF"/>
          <w:sz w:val="19"/>
          <w:szCs w:val="19"/>
        </w:rPr>
        <w:t>ElementoDaLista_Simples</w:t>
      </w:r>
      <w:r w:rsidRPr="004A55F3">
        <w:rPr>
          <w:rFonts w:ascii="Consolas" w:hAnsi="Consolas" w:cs="Consolas"/>
          <w:color w:val="000000"/>
          <w:sz w:val="19"/>
          <w:szCs w:val="19"/>
        </w:rPr>
        <w:t>* NovoElemento;</w:t>
      </w:r>
    </w:p>
    <w:p w14:paraId="3CA05BA5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NovoElemento = (</w:t>
      </w:r>
      <w:r w:rsidRPr="004A55F3">
        <w:rPr>
          <w:rFonts w:ascii="Consolas" w:hAnsi="Consolas" w:cs="Consolas"/>
          <w:color w:val="0000FF"/>
          <w:sz w:val="19"/>
          <w:szCs w:val="19"/>
        </w:rPr>
        <w:t>struct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5F3">
        <w:rPr>
          <w:rFonts w:ascii="Consolas" w:hAnsi="Consolas" w:cs="Consolas"/>
          <w:color w:val="2B91AF"/>
          <w:sz w:val="19"/>
          <w:szCs w:val="19"/>
        </w:rPr>
        <w:t>ElementoDaLista_Simples</w:t>
      </w:r>
      <w:r w:rsidRPr="004A55F3">
        <w:rPr>
          <w:rFonts w:ascii="Consolas" w:hAnsi="Consolas" w:cs="Consolas"/>
          <w:color w:val="000000"/>
          <w:sz w:val="19"/>
          <w:szCs w:val="19"/>
        </w:rPr>
        <w:t>*)malloc(</w:t>
      </w:r>
      <w:r w:rsidRPr="004A55F3">
        <w:rPr>
          <w:rFonts w:ascii="Consolas" w:hAnsi="Consolas" w:cs="Consolas"/>
          <w:color w:val="0000FF"/>
          <w:sz w:val="19"/>
          <w:szCs w:val="19"/>
        </w:rPr>
        <w:t>sizeof</w:t>
      </w:r>
      <w:r w:rsidRPr="004A55F3">
        <w:rPr>
          <w:rFonts w:ascii="Consolas" w:hAnsi="Consolas" w:cs="Consolas"/>
          <w:color w:val="000000"/>
          <w:sz w:val="19"/>
          <w:szCs w:val="19"/>
        </w:rPr>
        <w:t>(</w:t>
      </w:r>
      <w:r w:rsidRPr="004A55F3">
        <w:rPr>
          <w:rFonts w:ascii="Consolas" w:hAnsi="Consolas" w:cs="Consolas"/>
          <w:color w:val="0000FF"/>
          <w:sz w:val="19"/>
          <w:szCs w:val="19"/>
        </w:rPr>
        <w:t>struct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5F3">
        <w:rPr>
          <w:rFonts w:ascii="Consolas" w:hAnsi="Consolas" w:cs="Consolas"/>
          <w:color w:val="2B91AF"/>
          <w:sz w:val="19"/>
          <w:szCs w:val="19"/>
        </w:rPr>
        <w:t>ElementoDaLista_Simples</w:t>
      </w:r>
      <w:r w:rsidRPr="004A55F3">
        <w:rPr>
          <w:rFonts w:ascii="Consolas" w:hAnsi="Consolas" w:cs="Consolas"/>
          <w:color w:val="000000"/>
          <w:sz w:val="19"/>
          <w:szCs w:val="19"/>
        </w:rPr>
        <w:t>));</w:t>
      </w:r>
    </w:p>
    <w:p w14:paraId="6EE8A76C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</w:p>
    <w:p w14:paraId="6E6BDC4F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"Inserir nome da musica: "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14:paraId="3AEFA920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 xml:space="preserve">fgets(NovoElemento-&gt;nomeDaMusica, 50, </w:t>
      </w:r>
      <w:r w:rsidRPr="004A55F3">
        <w:rPr>
          <w:rFonts w:ascii="Consolas" w:hAnsi="Consolas" w:cs="Consolas"/>
          <w:color w:val="6F008A"/>
          <w:sz w:val="19"/>
          <w:szCs w:val="19"/>
        </w:rPr>
        <w:t>stdin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A55F3">
        <w:rPr>
          <w:rFonts w:ascii="Consolas" w:hAnsi="Consolas" w:cs="Consolas"/>
          <w:color w:val="008000"/>
          <w:sz w:val="19"/>
          <w:szCs w:val="19"/>
        </w:rPr>
        <w:t>//Leitura do nome</w:t>
      </w:r>
    </w:p>
    <w:p w14:paraId="17381628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fflush(</w:t>
      </w:r>
      <w:r w:rsidRPr="004A55F3">
        <w:rPr>
          <w:rFonts w:ascii="Consolas" w:hAnsi="Consolas" w:cs="Consolas"/>
          <w:color w:val="6F008A"/>
          <w:sz w:val="19"/>
          <w:szCs w:val="19"/>
        </w:rPr>
        <w:t>stdin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</w:p>
    <w:p w14:paraId="5DB6B4BA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</w:p>
    <w:p w14:paraId="45402640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"Inserir nome do artista: "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4908478E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 xml:space="preserve">fgets(NovoElemento-&gt;nomeDoArtista, 50, </w:t>
      </w:r>
      <w:r w:rsidRPr="004A55F3">
        <w:rPr>
          <w:rFonts w:ascii="Consolas" w:hAnsi="Consolas" w:cs="Consolas"/>
          <w:color w:val="6F008A"/>
          <w:sz w:val="19"/>
          <w:szCs w:val="19"/>
        </w:rPr>
        <w:t>stdin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A55F3">
        <w:rPr>
          <w:rFonts w:ascii="Consolas" w:hAnsi="Consolas" w:cs="Consolas"/>
          <w:color w:val="008000"/>
          <w:sz w:val="19"/>
          <w:szCs w:val="19"/>
        </w:rPr>
        <w:t>//Leitura do nome</w:t>
      </w:r>
    </w:p>
    <w:p w14:paraId="5DADF869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fflush(</w:t>
      </w:r>
      <w:r w:rsidRPr="004A55F3">
        <w:rPr>
          <w:rFonts w:ascii="Consolas" w:hAnsi="Consolas" w:cs="Consolas"/>
          <w:color w:val="6F008A"/>
          <w:sz w:val="19"/>
          <w:szCs w:val="19"/>
        </w:rPr>
        <w:t>stdin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</w:p>
    <w:p w14:paraId="761FCE93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44D5F6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"Inserir duracao da musica: "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14:paraId="14D12240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4A55F3">
        <w:rPr>
          <w:rFonts w:ascii="Consolas" w:hAnsi="Consolas" w:cs="Consolas"/>
          <w:color w:val="A31515"/>
          <w:sz w:val="19"/>
          <w:szCs w:val="19"/>
        </w:rPr>
        <w:t>"%f"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, &amp;NovoElemento-&gt;duracao);    </w:t>
      </w:r>
    </w:p>
    <w:p w14:paraId="361BA999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while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((c = getchar()) != </w:t>
      </w:r>
      <w:r w:rsidRPr="004A55F3">
        <w:rPr>
          <w:rFonts w:ascii="Consolas" w:hAnsi="Consolas" w:cs="Consolas"/>
          <w:color w:val="A31515"/>
          <w:sz w:val="19"/>
          <w:szCs w:val="19"/>
        </w:rPr>
        <w:t>'\n'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&amp;&amp; c != </w:t>
      </w:r>
      <w:r w:rsidRPr="004A55F3">
        <w:rPr>
          <w:rFonts w:ascii="Consolas" w:hAnsi="Consolas" w:cs="Consolas"/>
          <w:color w:val="6F008A"/>
          <w:sz w:val="19"/>
          <w:szCs w:val="19"/>
        </w:rPr>
        <w:t>EOF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Pr="004A55F3">
        <w:rPr>
          <w:rFonts w:ascii="Consolas" w:hAnsi="Consolas" w:cs="Consolas"/>
          <w:color w:val="008000"/>
          <w:sz w:val="19"/>
          <w:szCs w:val="19"/>
        </w:rPr>
        <w:t>// sempre limpe o buffer do teclado.</w:t>
      </w:r>
    </w:p>
    <w:p w14:paraId="5E461CD6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CD17CE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172069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434F88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NovoElemento;</w:t>
      </w:r>
    </w:p>
    <w:p w14:paraId="544F0A1E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Head-&gt;prox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40885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07DE8A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F1104D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B2E58" w14:textId="77777777" w:rsid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NovoElemento-&gt;prox = Head;</w:t>
      </w:r>
    </w:p>
    <w:p w14:paraId="66FDADAC" w14:textId="77777777" w:rsidR="004A55F3" w:rsidRPr="002F0580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0580">
        <w:rPr>
          <w:rFonts w:ascii="Consolas" w:hAnsi="Consolas" w:cs="Consolas"/>
          <w:color w:val="000000"/>
          <w:sz w:val="19"/>
          <w:szCs w:val="19"/>
        </w:rPr>
        <w:t>Head = NovoElemento;</w:t>
      </w:r>
    </w:p>
    <w:p w14:paraId="2CFC992B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0580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>}</w:t>
      </w:r>
    </w:p>
    <w:p w14:paraId="718CDFDC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>}</w:t>
      </w:r>
    </w:p>
    <w:p w14:paraId="4474E193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FE988C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8000"/>
          <w:sz w:val="19"/>
          <w:szCs w:val="19"/>
        </w:rPr>
        <w:t>//Função para apresentar a lista no terminal</w:t>
      </w:r>
    </w:p>
    <w:p w14:paraId="0C2F0C07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FF"/>
          <w:sz w:val="19"/>
          <w:szCs w:val="19"/>
        </w:rPr>
        <w:t>void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Listar() { </w:t>
      </w:r>
      <w:r w:rsidRPr="004A55F3">
        <w:rPr>
          <w:rFonts w:ascii="Consolas" w:hAnsi="Consolas" w:cs="Consolas"/>
          <w:color w:val="008000"/>
          <w:sz w:val="19"/>
          <w:szCs w:val="19"/>
        </w:rPr>
        <w:t xml:space="preserve">//listar    </w:t>
      </w:r>
    </w:p>
    <w:p w14:paraId="03ED21DE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2B91AF"/>
          <w:sz w:val="19"/>
          <w:szCs w:val="19"/>
        </w:rPr>
        <w:t>ElementoDaLista_Simples</w:t>
      </w:r>
      <w:r w:rsidRPr="004A55F3">
        <w:rPr>
          <w:rFonts w:ascii="Consolas" w:hAnsi="Consolas" w:cs="Consolas"/>
          <w:color w:val="000000"/>
          <w:sz w:val="19"/>
          <w:szCs w:val="19"/>
        </w:rPr>
        <w:t>* ElementoVarredura;</w:t>
      </w:r>
    </w:p>
    <w:p w14:paraId="3B38F367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ElementoVarredura = (</w:t>
      </w:r>
      <w:r w:rsidRPr="004A55F3">
        <w:rPr>
          <w:rFonts w:ascii="Consolas" w:hAnsi="Consolas" w:cs="Consolas"/>
          <w:color w:val="0000FF"/>
          <w:sz w:val="19"/>
          <w:szCs w:val="19"/>
        </w:rPr>
        <w:t>struct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5F3">
        <w:rPr>
          <w:rFonts w:ascii="Consolas" w:hAnsi="Consolas" w:cs="Consolas"/>
          <w:color w:val="2B91AF"/>
          <w:sz w:val="19"/>
          <w:szCs w:val="19"/>
        </w:rPr>
        <w:t>ElementoDaLista_Simples</w:t>
      </w:r>
      <w:r w:rsidRPr="004A55F3">
        <w:rPr>
          <w:rFonts w:ascii="Consolas" w:hAnsi="Consolas" w:cs="Consolas"/>
          <w:color w:val="000000"/>
          <w:sz w:val="19"/>
          <w:szCs w:val="19"/>
        </w:rPr>
        <w:t>*)malloc (</w:t>
      </w:r>
      <w:r w:rsidRPr="004A55F3">
        <w:rPr>
          <w:rFonts w:ascii="Consolas" w:hAnsi="Consolas" w:cs="Consolas"/>
          <w:color w:val="0000FF"/>
          <w:sz w:val="19"/>
          <w:szCs w:val="19"/>
        </w:rPr>
        <w:t>sizeof</w:t>
      </w:r>
      <w:r w:rsidRPr="004A55F3">
        <w:rPr>
          <w:rFonts w:ascii="Consolas" w:hAnsi="Consolas" w:cs="Consolas"/>
          <w:color w:val="000000"/>
          <w:sz w:val="19"/>
          <w:szCs w:val="19"/>
        </w:rPr>
        <w:t>(</w:t>
      </w:r>
      <w:r w:rsidRPr="004A55F3">
        <w:rPr>
          <w:rFonts w:ascii="Consolas" w:hAnsi="Consolas" w:cs="Consolas"/>
          <w:color w:val="0000FF"/>
          <w:sz w:val="19"/>
          <w:szCs w:val="19"/>
        </w:rPr>
        <w:t>struct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55F3">
        <w:rPr>
          <w:rFonts w:ascii="Consolas" w:hAnsi="Consolas" w:cs="Consolas"/>
          <w:color w:val="2B91AF"/>
          <w:sz w:val="19"/>
          <w:szCs w:val="19"/>
        </w:rPr>
        <w:t>ElementoDaLista_Simples</w:t>
      </w:r>
      <w:r w:rsidRPr="004A55F3">
        <w:rPr>
          <w:rFonts w:ascii="Consolas" w:hAnsi="Consolas" w:cs="Consolas"/>
          <w:color w:val="000000"/>
          <w:sz w:val="19"/>
          <w:szCs w:val="19"/>
        </w:rPr>
        <w:t>));</w:t>
      </w:r>
    </w:p>
    <w:p w14:paraId="12DE8146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 xml:space="preserve">ElementoVarredura = Head;    </w:t>
      </w:r>
    </w:p>
    <w:p w14:paraId="7D121F83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if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(ElementoVarredura ==  </w:t>
      </w:r>
      <w:r w:rsidRPr="004A55F3">
        <w:rPr>
          <w:rFonts w:ascii="Consolas" w:hAnsi="Consolas" w:cs="Consolas"/>
          <w:color w:val="6F008A"/>
          <w:sz w:val="19"/>
          <w:szCs w:val="19"/>
        </w:rPr>
        <w:t>NULL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 {        </w:t>
      </w:r>
    </w:p>
    <w:p w14:paraId="3B4FD090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"\n Lista vazia!"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);        </w:t>
      </w:r>
    </w:p>
    <w:p w14:paraId="0000F46A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return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14:paraId="3FAD40A7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 xml:space="preserve">}    </w:t>
      </w:r>
    </w:p>
    <w:p w14:paraId="74961EB5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while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(ElementoVarredura !=  </w:t>
      </w:r>
      <w:r w:rsidRPr="004A55F3">
        <w:rPr>
          <w:rFonts w:ascii="Consolas" w:hAnsi="Consolas" w:cs="Consolas"/>
          <w:color w:val="6F008A"/>
          <w:sz w:val="19"/>
          <w:szCs w:val="19"/>
        </w:rPr>
        <w:t>NULL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 {       </w:t>
      </w:r>
    </w:p>
    <w:p w14:paraId="3E24FDCA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"\n###### MINHA PLAYLIST ATUAL ######\n\n"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</w:p>
    <w:p w14:paraId="2C2907EC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FF"/>
          <w:sz w:val="19"/>
          <w:szCs w:val="19"/>
        </w:rPr>
        <w:t>while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 (ElementoVarredura !=  </w:t>
      </w:r>
      <w:r w:rsidRPr="004A55F3">
        <w:rPr>
          <w:rFonts w:ascii="Consolas" w:hAnsi="Consolas" w:cs="Consolas"/>
          <w:color w:val="6F008A"/>
          <w:sz w:val="19"/>
          <w:szCs w:val="19"/>
        </w:rPr>
        <w:t>NULL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) {           </w:t>
      </w:r>
    </w:p>
    <w:p w14:paraId="3D21C4E6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"Musica: %s"</w:t>
      </w:r>
      <w:r w:rsidRPr="004A55F3">
        <w:rPr>
          <w:rFonts w:ascii="Consolas" w:hAnsi="Consolas" w:cs="Consolas"/>
          <w:color w:val="000000"/>
          <w:sz w:val="19"/>
          <w:szCs w:val="19"/>
        </w:rPr>
        <w:t>, ElementoVarredura-&gt;nomeDaMusica);</w:t>
      </w:r>
    </w:p>
    <w:p w14:paraId="538B6F10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"Artista: %s"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, ElementoVarredura-&gt;nomeDoArtista);            </w:t>
      </w:r>
    </w:p>
    <w:p w14:paraId="2730ABE7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"Duracao: %f\n\n"</w:t>
      </w:r>
      <w:r w:rsidRPr="004A55F3">
        <w:rPr>
          <w:rFonts w:ascii="Consolas" w:hAnsi="Consolas" w:cs="Consolas"/>
          <w:color w:val="000000"/>
          <w:sz w:val="19"/>
          <w:szCs w:val="19"/>
        </w:rPr>
        <w:t xml:space="preserve">, ElementoVarredura-&gt;duracao);   </w:t>
      </w:r>
    </w:p>
    <w:p w14:paraId="113F96C3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  <w:t xml:space="preserve">ElementoVarredura = ElementoVarredura-&gt;prox;        </w:t>
      </w:r>
    </w:p>
    <w:p w14:paraId="4F876226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4A55F3">
        <w:rPr>
          <w:rFonts w:ascii="Consolas" w:hAnsi="Consolas" w:cs="Consolas"/>
          <w:color w:val="000000"/>
          <w:sz w:val="19"/>
          <w:szCs w:val="19"/>
        </w:rPr>
        <w:tab/>
        <w:t xml:space="preserve">}                    </w:t>
      </w:r>
    </w:p>
    <w:p w14:paraId="17CD2532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 xml:space="preserve">}    </w:t>
      </w:r>
    </w:p>
    <w:p w14:paraId="3418BD64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4A55F3">
        <w:rPr>
          <w:rFonts w:ascii="Consolas" w:hAnsi="Consolas" w:cs="Consolas"/>
          <w:color w:val="A31515"/>
          <w:sz w:val="19"/>
          <w:szCs w:val="19"/>
        </w:rPr>
        <w:t>"\n"</w:t>
      </w:r>
      <w:r w:rsidRPr="004A55F3">
        <w:rPr>
          <w:rFonts w:ascii="Consolas" w:hAnsi="Consolas" w:cs="Consolas"/>
          <w:color w:val="000000"/>
          <w:sz w:val="19"/>
          <w:szCs w:val="19"/>
        </w:rPr>
        <w:t>);</w:t>
      </w:r>
    </w:p>
    <w:p w14:paraId="34267115" w14:textId="77777777" w:rsidR="004A55F3" w:rsidRPr="004A55F3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CCFE9B" w14:textId="77777777" w:rsidR="004A55F3" w:rsidRPr="002F0580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55F3">
        <w:rPr>
          <w:rFonts w:ascii="Consolas" w:hAnsi="Consolas" w:cs="Consolas"/>
          <w:color w:val="000000"/>
          <w:sz w:val="19"/>
          <w:szCs w:val="19"/>
        </w:rPr>
        <w:tab/>
      </w:r>
      <w:r w:rsidRPr="002F0580">
        <w:rPr>
          <w:rFonts w:ascii="Consolas" w:hAnsi="Consolas" w:cs="Consolas"/>
          <w:color w:val="000000"/>
          <w:sz w:val="19"/>
          <w:szCs w:val="19"/>
        </w:rPr>
        <w:t>system(</w:t>
      </w:r>
      <w:r w:rsidRPr="002F0580">
        <w:rPr>
          <w:rFonts w:ascii="Consolas" w:hAnsi="Consolas" w:cs="Consolas"/>
          <w:color w:val="A31515"/>
          <w:sz w:val="19"/>
          <w:szCs w:val="19"/>
        </w:rPr>
        <w:t>"pause"</w:t>
      </w:r>
      <w:r w:rsidRPr="002F0580">
        <w:rPr>
          <w:rFonts w:ascii="Consolas" w:hAnsi="Consolas" w:cs="Consolas"/>
          <w:color w:val="000000"/>
          <w:sz w:val="19"/>
          <w:szCs w:val="19"/>
        </w:rPr>
        <w:t>);</w:t>
      </w:r>
    </w:p>
    <w:p w14:paraId="70506130" w14:textId="77777777" w:rsidR="004A55F3" w:rsidRPr="002F0580" w:rsidRDefault="004A55F3" w:rsidP="004A5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F0580">
        <w:rPr>
          <w:rFonts w:ascii="Consolas" w:hAnsi="Consolas" w:cs="Consolas"/>
          <w:color w:val="000000"/>
          <w:sz w:val="19"/>
          <w:szCs w:val="19"/>
        </w:rPr>
        <w:tab/>
      </w:r>
      <w:r w:rsidRPr="002F0580">
        <w:rPr>
          <w:rFonts w:ascii="Consolas" w:hAnsi="Consolas" w:cs="Consolas"/>
          <w:color w:val="0000FF"/>
          <w:sz w:val="19"/>
          <w:szCs w:val="19"/>
        </w:rPr>
        <w:t>return</w:t>
      </w:r>
      <w:r w:rsidRPr="002F0580">
        <w:rPr>
          <w:rFonts w:ascii="Consolas" w:hAnsi="Consolas" w:cs="Consolas"/>
          <w:color w:val="000000"/>
          <w:sz w:val="19"/>
          <w:szCs w:val="19"/>
        </w:rPr>
        <w:t>;</w:t>
      </w:r>
    </w:p>
    <w:p w14:paraId="5ED76113" w14:textId="56AD6952" w:rsidR="00D55D22" w:rsidRDefault="004A55F3" w:rsidP="004A55F3">
      <w:pPr>
        <w:spacing w:line="360" w:lineRule="auto"/>
        <w:ind w:firstLine="426"/>
        <w:rPr>
          <w:szCs w:val="24"/>
        </w:rPr>
      </w:pPr>
      <w:r w:rsidRPr="002F0580">
        <w:rPr>
          <w:rFonts w:ascii="Consolas" w:hAnsi="Consolas" w:cs="Consolas"/>
          <w:color w:val="000000"/>
          <w:sz w:val="19"/>
          <w:szCs w:val="19"/>
        </w:rPr>
        <w:t>}</w:t>
      </w:r>
    </w:p>
    <w:p w14:paraId="508FB83B" w14:textId="4A5D9F4C" w:rsidR="00FE7040" w:rsidRDefault="00FE7040" w:rsidP="00FE7040">
      <w:pPr>
        <w:spacing w:line="360" w:lineRule="auto"/>
        <w:ind w:firstLine="426"/>
        <w:rPr>
          <w:sz w:val="16"/>
          <w:szCs w:val="16"/>
        </w:rPr>
      </w:pPr>
    </w:p>
    <w:p w14:paraId="04B502B3" w14:textId="77777777" w:rsidR="004A55F3" w:rsidRPr="00FE7040" w:rsidRDefault="004A55F3" w:rsidP="00FE7040">
      <w:pPr>
        <w:spacing w:line="360" w:lineRule="auto"/>
        <w:ind w:firstLine="426"/>
        <w:rPr>
          <w:sz w:val="16"/>
          <w:szCs w:val="16"/>
        </w:rPr>
      </w:pPr>
    </w:p>
    <w:p w14:paraId="349B9137" w14:textId="77777777" w:rsidR="00FE7040" w:rsidRDefault="00FE7040" w:rsidP="00FE7040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lastRenderedPageBreak/>
        <w:t>Imagem do código funcionando no seu computador</w:t>
      </w:r>
      <w:r w:rsidRPr="004F44EC">
        <w:rPr>
          <w:szCs w:val="24"/>
          <w:u w:val="single"/>
        </w:rPr>
        <w:t>:</w:t>
      </w:r>
    </w:p>
    <w:p w14:paraId="4F1EC664" w14:textId="732EE181" w:rsidR="00FE7040" w:rsidRDefault="00A44CB2" w:rsidP="00A44CB2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3B397B67" wp14:editId="273FE095">
            <wp:extent cx="2600325" cy="1219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0A0C" w14:textId="6B38A06D" w:rsidR="00A44CB2" w:rsidRDefault="00A44CB2" w:rsidP="00A44CB2">
      <w:pPr>
        <w:spacing w:line="360" w:lineRule="auto"/>
        <w:jc w:val="center"/>
        <w:rPr>
          <w:sz w:val="20"/>
        </w:rPr>
      </w:pPr>
      <w:r w:rsidRPr="00A44CB2">
        <w:rPr>
          <w:sz w:val="20"/>
        </w:rPr>
        <w:t xml:space="preserve">Figura 1: </w:t>
      </w:r>
      <w:r w:rsidR="00231B1D">
        <w:rPr>
          <w:sz w:val="20"/>
        </w:rPr>
        <w:t>prompt com menu inicial</w:t>
      </w:r>
      <w:r w:rsidR="00DE7A88">
        <w:rPr>
          <w:sz w:val="20"/>
        </w:rPr>
        <w:t>.</w:t>
      </w:r>
    </w:p>
    <w:p w14:paraId="7DEF817A" w14:textId="68471290" w:rsidR="00BC4CDD" w:rsidRDefault="00BC4CDD" w:rsidP="00A44CB2">
      <w:pPr>
        <w:spacing w:line="360" w:lineRule="auto"/>
        <w:jc w:val="center"/>
        <w:rPr>
          <w:sz w:val="20"/>
        </w:rPr>
      </w:pPr>
    </w:p>
    <w:p w14:paraId="09A01839" w14:textId="4D43BC39" w:rsidR="00BC4CDD" w:rsidRDefault="00BC4CDD" w:rsidP="00A44CB2">
      <w:pPr>
        <w:spacing w:line="360" w:lineRule="auto"/>
        <w:jc w:val="center"/>
        <w:rPr>
          <w:sz w:val="20"/>
        </w:rPr>
      </w:pPr>
      <w:r>
        <w:rPr>
          <w:noProof/>
        </w:rPr>
        <w:drawing>
          <wp:inline distT="0" distB="0" distL="0" distR="0" wp14:anchorId="45F88332" wp14:editId="69CDE676">
            <wp:extent cx="2933700" cy="942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B172" w14:textId="4FFAFFEA" w:rsidR="00BC4CDD" w:rsidRDefault="00BC4CDD" w:rsidP="00A44CB2">
      <w:pPr>
        <w:spacing w:line="360" w:lineRule="auto"/>
        <w:jc w:val="center"/>
        <w:rPr>
          <w:sz w:val="20"/>
        </w:rPr>
      </w:pPr>
      <w:r>
        <w:rPr>
          <w:sz w:val="20"/>
        </w:rPr>
        <w:t xml:space="preserve">Figura 2: prompt com </w:t>
      </w:r>
      <w:r w:rsidR="005D6266">
        <w:rPr>
          <w:sz w:val="20"/>
        </w:rPr>
        <w:t>opção de inserção de música</w:t>
      </w:r>
      <w:r w:rsidR="00DE7A88">
        <w:rPr>
          <w:sz w:val="20"/>
        </w:rPr>
        <w:t>.</w:t>
      </w:r>
    </w:p>
    <w:p w14:paraId="27CC6E72" w14:textId="68B5D2E5" w:rsidR="005D6266" w:rsidRDefault="005D6266" w:rsidP="00A44CB2">
      <w:pPr>
        <w:spacing w:line="360" w:lineRule="auto"/>
        <w:jc w:val="center"/>
        <w:rPr>
          <w:sz w:val="20"/>
        </w:rPr>
      </w:pPr>
    </w:p>
    <w:p w14:paraId="22687FF9" w14:textId="2C17667E" w:rsidR="005D6266" w:rsidRDefault="005D6266" w:rsidP="00A44CB2">
      <w:pPr>
        <w:spacing w:line="360" w:lineRule="auto"/>
        <w:jc w:val="center"/>
        <w:rPr>
          <w:sz w:val="20"/>
        </w:rPr>
      </w:pPr>
      <w:r>
        <w:rPr>
          <w:noProof/>
        </w:rPr>
        <w:drawing>
          <wp:inline distT="0" distB="0" distL="0" distR="0" wp14:anchorId="094ED6FF" wp14:editId="309AA604">
            <wp:extent cx="3429000" cy="3038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AB0B" w14:textId="564C9E2E" w:rsidR="005D6266" w:rsidRDefault="005D6266" w:rsidP="00A44CB2">
      <w:pPr>
        <w:spacing w:line="360" w:lineRule="auto"/>
        <w:jc w:val="center"/>
        <w:rPr>
          <w:sz w:val="20"/>
        </w:rPr>
      </w:pPr>
      <w:r>
        <w:rPr>
          <w:sz w:val="20"/>
        </w:rPr>
        <w:t xml:space="preserve">Figura 3: prompt com </w:t>
      </w:r>
      <w:r w:rsidR="00DE7A88">
        <w:rPr>
          <w:sz w:val="20"/>
        </w:rPr>
        <w:t>a exibição da lista de músicas cadastradas.</w:t>
      </w:r>
    </w:p>
    <w:p w14:paraId="545D2094" w14:textId="0EE230A3" w:rsidR="00E610BB" w:rsidRDefault="00E610BB">
      <w:pPr>
        <w:jc w:val="left"/>
        <w:rPr>
          <w:sz w:val="20"/>
        </w:rPr>
      </w:pPr>
      <w:r>
        <w:rPr>
          <w:sz w:val="20"/>
        </w:rPr>
        <w:br w:type="page"/>
      </w:r>
    </w:p>
    <w:p w14:paraId="4DF77F9B" w14:textId="3DCA0278" w:rsidR="00E73292" w:rsidRPr="009D7891" w:rsidRDefault="00E73292" w:rsidP="00E73292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>EXERCÍCIO 2</w:t>
      </w:r>
    </w:p>
    <w:p w14:paraId="7494E355" w14:textId="77777777" w:rsidR="00E610BB" w:rsidRDefault="00E73292" w:rsidP="00E73292">
      <w:pPr>
        <w:spacing w:line="360" w:lineRule="auto"/>
        <w:ind w:firstLine="426"/>
      </w:pPr>
      <w:r>
        <w:rPr>
          <w:szCs w:val="24"/>
        </w:rPr>
        <w:t xml:space="preserve">ENUNCIADO: </w:t>
      </w:r>
      <w:r w:rsidR="00E610BB">
        <w:t xml:space="preserve">Faça um algoritmo em linguagem C que realiza a busca de um aluno da UNINTER no AVA. A busca deve ser realizada utilizando uma estrutura de dados bastante eficiente para esta tarefa. </w:t>
      </w:r>
    </w:p>
    <w:p w14:paraId="2AE74A42" w14:textId="04F9E42C" w:rsidR="00E73292" w:rsidRDefault="00E610BB" w:rsidP="00E73292">
      <w:pPr>
        <w:spacing w:line="360" w:lineRule="auto"/>
        <w:ind w:firstLine="426"/>
      </w:pPr>
      <w:r>
        <w:t>Defina a estrutura de dados que você irá utilizar para fazer esta implementação e JUSTIFIQUE em texto porque você escolheu ela;</w:t>
      </w:r>
    </w:p>
    <w:p w14:paraId="01B32708" w14:textId="50ED167A" w:rsidR="00C71B88" w:rsidRDefault="00C71B88" w:rsidP="00E73292">
      <w:pPr>
        <w:spacing w:line="360" w:lineRule="auto"/>
        <w:ind w:firstLine="426"/>
      </w:pPr>
    </w:p>
    <w:p w14:paraId="3284257C" w14:textId="7E2C8CB7" w:rsidR="00C71B88" w:rsidRDefault="00C71B88" w:rsidP="00E73292">
      <w:pPr>
        <w:spacing w:line="360" w:lineRule="auto"/>
        <w:ind w:firstLine="426"/>
      </w:pPr>
      <w:r w:rsidRPr="00FF4B16">
        <w:rPr>
          <w:b/>
          <w:bCs/>
        </w:rPr>
        <w:t>Resposta</w:t>
      </w:r>
      <w:r>
        <w:t xml:space="preserve">: </w:t>
      </w:r>
      <w:r w:rsidR="009E0FFF">
        <w:t>Para a solução deste problema, foi utilizad</w:t>
      </w:r>
      <w:r w:rsidR="00E85D71">
        <w:t>a a estrutura de dados</w:t>
      </w:r>
      <w:r w:rsidR="00AA3907">
        <w:t xml:space="preserve"> não linear</w:t>
      </w:r>
      <w:r w:rsidR="00E85D71">
        <w:t xml:space="preserve"> do tipo árvore binária</w:t>
      </w:r>
      <w:r w:rsidR="00C772A9">
        <w:t>.</w:t>
      </w:r>
      <w:r w:rsidR="00E85D71">
        <w:t xml:space="preserve"> </w:t>
      </w:r>
      <w:r w:rsidR="00AB1CA5">
        <w:t>Visto que</w:t>
      </w:r>
      <w:r w:rsidR="0025463E">
        <w:t xml:space="preserve"> a busca de dados é uma das</w:t>
      </w:r>
      <w:r w:rsidR="006A168A">
        <w:t xml:space="preserve"> aplicações </w:t>
      </w:r>
      <w:r w:rsidR="0025463E">
        <w:t>mais importantes das árvores binárias.</w:t>
      </w:r>
      <w:r w:rsidR="00C06528">
        <w:t xml:space="preserve"> Visto que o referido tipo de estrutura de dados possui</w:t>
      </w:r>
      <w:r w:rsidR="00950C7D">
        <w:t xml:space="preserve"> um padrão quando se refere à profundidade </w:t>
      </w:r>
      <w:r w:rsidR="00D7364C">
        <w:t>dos ramos percorridos.</w:t>
      </w:r>
    </w:p>
    <w:p w14:paraId="06187D81" w14:textId="77777777" w:rsidR="00E73292" w:rsidRDefault="00E73292" w:rsidP="00E73292">
      <w:pPr>
        <w:spacing w:line="360" w:lineRule="auto"/>
        <w:ind w:firstLine="426"/>
        <w:rPr>
          <w:szCs w:val="24"/>
        </w:rPr>
      </w:pPr>
    </w:p>
    <w:p w14:paraId="749361D3" w14:textId="77777777" w:rsidR="00E73292" w:rsidRDefault="00E73292" w:rsidP="00E73292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42305C8A" w14:textId="599E418A" w:rsidR="002F0580" w:rsidRDefault="002F0580" w:rsidP="00B92914">
      <w:pPr>
        <w:spacing w:line="360" w:lineRule="auto"/>
        <w:rPr>
          <w:sz w:val="20"/>
        </w:rPr>
      </w:pPr>
    </w:p>
    <w:p w14:paraId="09423396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808080"/>
          <w:sz w:val="19"/>
          <w:szCs w:val="19"/>
        </w:rPr>
        <w:t>#include</w:t>
      </w:r>
      <w:r w:rsidRPr="00CF062A"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BC1A469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ECD1C58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7DC551C1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E47A3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FF"/>
          <w:sz w:val="19"/>
          <w:szCs w:val="19"/>
        </w:rPr>
        <w:t>struct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6EE8B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char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nome[30];</w:t>
      </w:r>
    </w:p>
    <w:p w14:paraId="38E1BC2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char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email[30];</w:t>
      </w:r>
    </w:p>
    <w:p w14:paraId="46FBBC38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RU;</w:t>
      </w:r>
    </w:p>
    <w:p w14:paraId="427095F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struct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*direita, *esquerda; </w:t>
      </w:r>
      <w:r w:rsidRPr="00CF062A">
        <w:rPr>
          <w:rFonts w:ascii="Consolas" w:hAnsi="Consolas" w:cs="Consolas"/>
          <w:color w:val="008000"/>
          <w:sz w:val="19"/>
          <w:szCs w:val="19"/>
        </w:rPr>
        <w:t>//ponteiro para direita e esquerda do tipo da nossa struct</w:t>
      </w:r>
    </w:p>
    <w:p w14:paraId="74354A7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3B75AF9C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DED681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8000"/>
          <w:sz w:val="19"/>
          <w:szCs w:val="19"/>
        </w:rPr>
        <w:t>//Declaração de vetores com os dados dos alunos</w:t>
      </w:r>
    </w:p>
    <w:p w14:paraId="7BD7DCB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FF"/>
          <w:sz w:val="19"/>
          <w:szCs w:val="19"/>
        </w:rPr>
        <w:t>char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nomes[10][30] = { </w:t>
      </w:r>
      <w:r w:rsidRPr="00CF062A">
        <w:rPr>
          <w:rFonts w:ascii="Consolas" w:hAnsi="Consolas" w:cs="Consolas"/>
          <w:color w:val="A31515"/>
          <w:sz w:val="19"/>
          <w:szCs w:val="19"/>
        </w:rPr>
        <w:t>"Jefferson"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A31515"/>
          <w:sz w:val="19"/>
          <w:szCs w:val="19"/>
        </w:rPr>
        <w:t>"Pepi"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A31515"/>
          <w:sz w:val="19"/>
          <w:szCs w:val="19"/>
        </w:rPr>
        <w:t>"Pedro"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A31515"/>
          <w:sz w:val="19"/>
          <w:szCs w:val="19"/>
        </w:rPr>
        <w:t>"Simas"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A31515"/>
          <w:sz w:val="19"/>
          <w:szCs w:val="19"/>
        </w:rPr>
        <w:t>"Alex"</w:t>
      </w:r>
      <w:r w:rsidRPr="00CF062A">
        <w:rPr>
          <w:rFonts w:ascii="Consolas" w:hAnsi="Consolas" w:cs="Consolas"/>
          <w:color w:val="000000"/>
          <w:sz w:val="19"/>
          <w:szCs w:val="19"/>
        </w:rPr>
        <w:t>,</w:t>
      </w:r>
    </w:p>
    <w:p w14:paraId="233C429C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"Ravi"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"Mikael"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"Jose"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"Suiamya"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"Raphaell"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9D42F90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emails[10][30]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"jefferson@uninter.com"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"pepi@uninter.com"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319FCC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"pedro@uninter.com"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"simas@uninter.com"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CC31F2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"alex@uninter.com"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"ravi@uninter.com"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A4ECC6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"mikael@uninter.com"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"jose@uninter.com"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1C5C4B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"suiamya@uninter.com"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"raphaell@uninter.com"</w:t>
      </w:r>
    </w:p>
    <w:p w14:paraId="270D868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>};</w:t>
      </w:r>
    </w:p>
    <w:p w14:paraId="4CEEEEB7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48BE1F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FF"/>
          <w:sz w:val="19"/>
          <w:szCs w:val="19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RUs[10] = { 2400001, 2400002, 2400003, 2400004, 2400005,</w:t>
      </w:r>
    </w:p>
    <w:p w14:paraId="52B2645B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>2400006, 2400007, 2400008, 2400009, 2479021 };</w:t>
      </w:r>
    </w:p>
    <w:p w14:paraId="20C0E0A3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67E1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*Buscar(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0000FF"/>
          <w:sz w:val="19"/>
          <w:szCs w:val="19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36CF3C8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FF"/>
          <w:sz w:val="19"/>
          <w:szCs w:val="19"/>
        </w:rPr>
        <w:t>void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Consultar_EmOrdem(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>*);</w:t>
      </w:r>
    </w:p>
    <w:p w14:paraId="4750CAAC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7C0FF7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FF"/>
          <w:sz w:val="19"/>
          <w:szCs w:val="19"/>
        </w:rPr>
        <w:t>void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Inserir(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0000FF"/>
          <w:sz w:val="19"/>
          <w:szCs w:val="19"/>
        </w:rPr>
        <w:t>char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808080"/>
          <w:sz w:val="19"/>
          <w:szCs w:val="19"/>
        </w:rPr>
        <w:t>Nome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CF062A">
        <w:rPr>
          <w:rFonts w:ascii="Consolas" w:hAnsi="Consolas" w:cs="Consolas"/>
          <w:color w:val="0000FF"/>
          <w:sz w:val="19"/>
          <w:szCs w:val="19"/>
        </w:rPr>
        <w:t>char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808080"/>
          <w:sz w:val="19"/>
          <w:szCs w:val="19"/>
        </w:rPr>
        <w:t>Email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CF062A">
        <w:rPr>
          <w:rFonts w:ascii="Consolas" w:hAnsi="Consolas" w:cs="Consolas"/>
          <w:color w:val="0000FF"/>
          <w:sz w:val="19"/>
          <w:szCs w:val="19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0F7D244A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E5EF2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FF"/>
          <w:sz w:val="19"/>
          <w:szCs w:val="19"/>
        </w:rPr>
        <w:t>struct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aluno[10];</w:t>
      </w:r>
    </w:p>
    <w:p w14:paraId="66142FA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73F2BB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FF"/>
          <w:sz w:val="19"/>
          <w:szCs w:val="19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E33AF1A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num, c;</w:t>
      </w:r>
    </w:p>
    <w:p w14:paraId="6FD130A4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4743E64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root = 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>*)malloc(</w:t>
      </w:r>
      <w:r w:rsidRPr="00CF062A">
        <w:rPr>
          <w:rFonts w:ascii="Consolas" w:hAnsi="Consolas" w:cs="Consolas"/>
          <w:color w:val="0000FF"/>
          <w:sz w:val="19"/>
          <w:szCs w:val="19"/>
        </w:rPr>
        <w:t>sizeof</w:t>
      </w:r>
      <w:r w:rsidRPr="00CF062A">
        <w:rPr>
          <w:rFonts w:ascii="Consolas" w:hAnsi="Consolas" w:cs="Consolas"/>
          <w:color w:val="000000"/>
          <w:sz w:val="19"/>
          <w:szCs w:val="19"/>
        </w:rPr>
        <w:t>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CF062A">
        <w:rPr>
          <w:rFonts w:ascii="Consolas" w:hAnsi="Consolas" w:cs="Consolas"/>
          <w:color w:val="008000"/>
          <w:sz w:val="19"/>
          <w:szCs w:val="19"/>
        </w:rPr>
        <w:t>//alocar um espaço de memória para a raiz</w:t>
      </w:r>
    </w:p>
    <w:p w14:paraId="12E5545C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 w:rsidRPr="00CF062A">
        <w:rPr>
          <w:rFonts w:ascii="Consolas" w:hAnsi="Consolas" w:cs="Consolas"/>
          <w:color w:val="6F008A"/>
          <w:sz w:val="19"/>
          <w:szCs w:val="19"/>
        </w:rPr>
        <w:t>NULL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F062A">
        <w:rPr>
          <w:rFonts w:ascii="Consolas" w:hAnsi="Consolas" w:cs="Consolas"/>
          <w:color w:val="008000"/>
          <w:sz w:val="19"/>
          <w:szCs w:val="19"/>
        </w:rPr>
        <w:t>//raiz da árvore, valor inicial nulo</w:t>
      </w:r>
    </w:p>
    <w:p w14:paraId="02E213DC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20888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>* ElementoBusca;</w:t>
      </w:r>
    </w:p>
    <w:p w14:paraId="1921B5C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ElementoBusca = 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>*)malloc(</w:t>
      </w:r>
      <w:r w:rsidRPr="00CF062A">
        <w:rPr>
          <w:rFonts w:ascii="Consolas" w:hAnsi="Consolas" w:cs="Consolas"/>
          <w:color w:val="0000FF"/>
          <w:sz w:val="19"/>
          <w:szCs w:val="19"/>
        </w:rPr>
        <w:t>sizeof</w:t>
      </w:r>
      <w:r w:rsidRPr="00CF062A">
        <w:rPr>
          <w:rFonts w:ascii="Consolas" w:hAnsi="Consolas" w:cs="Consolas"/>
          <w:color w:val="000000"/>
          <w:sz w:val="19"/>
          <w:szCs w:val="19"/>
        </w:rPr>
        <w:t>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>));</w:t>
      </w:r>
    </w:p>
    <w:p w14:paraId="3D484A6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</w:p>
    <w:p w14:paraId="195AE52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 xml:space="preserve">memset(&amp;aluno, 0x0, </w:t>
      </w:r>
      <w:r w:rsidRPr="00CF062A">
        <w:rPr>
          <w:rFonts w:ascii="Consolas" w:hAnsi="Consolas" w:cs="Consolas"/>
          <w:color w:val="0000FF"/>
          <w:sz w:val="19"/>
          <w:szCs w:val="19"/>
        </w:rPr>
        <w:t>sizeof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(aluno)); </w:t>
      </w:r>
      <w:r w:rsidRPr="00CF062A">
        <w:rPr>
          <w:rFonts w:ascii="Consolas" w:hAnsi="Consolas" w:cs="Consolas"/>
          <w:color w:val="008000"/>
          <w:sz w:val="19"/>
          <w:szCs w:val="19"/>
        </w:rPr>
        <w:t>//Inicialização de memória</w:t>
      </w:r>
    </w:p>
    <w:p w14:paraId="4F14CDB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</w:p>
    <w:p w14:paraId="6C241408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8000"/>
          <w:sz w:val="19"/>
          <w:szCs w:val="19"/>
        </w:rPr>
        <w:t>//Inserindo os dados na struct</w:t>
      </w:r>
    </w:p>
    <w:p w14:paraId="3F21661A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for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F062A">
        <w:rPr>
          <w:rFonts w:ascii="Consolas" w:hAnsi="Consolas" w:cs="Consolas"/>
          <w:color w:val="0000FF"/>
          <w:sz w:val="19"/>
          <w:szCs w:val="19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7F56BC32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7ED8AE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Inserir(&amp;root, nomes[i], emails[i], RUs[i]);</w:t>
      </w:r>
    </w:p>
    <w:p w14:paraId="464B5145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799789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749F3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CA754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>{</w:t>
      </w:r>
    </w:p>
    <w:p w14:paraId="63CBEFE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"Digite o numero a ser buscado: "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21BF0EBE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&amp;num);</w:t>
      </w:r>
    </w:p>
    <w:p w14:paraId="39A54DB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 getchar()) != </w:t>
      </w:r>
      <w:r w:rsidRPr="00CF062A">
        <w:rPr>
          <w:rFonts w:ascii="Consolas" w:hAnsi="Consolas" w:cs="Consolas"/>
          <w:color w:val="A31515"/>
          <w:sz w:val="19"/>
          <w:szCs w:val="19"/>
        </w:rPr>
        <w:t>'\n'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&amp;&amp; c != </w:t>
      </w:r>
      <w:r w:rsidRPr="00CF062A">
        <w:rPr>
          <w:rFonts w:ascii="Consolas" w:hAnsi="Consolas" w:cs="Consolas"/>
          <w:color w:val="6F008A"/>
          <w:sz w:val="19"/>
          <w:szCs w:val="19"/>
        </w:rPr>
        <w:t>EOF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) {} </w:t>
      </w:r>
      <w:r w:rsidRPr="00CF062A">
        <w:rPr>
          <w:rFonts w:ascii="Consolas" w:hAnsi="Consolas" w:cs="Consolas"/>
          <w:color w:val="008000"/>
          <w:sz w:val="19"/>
          <w:szCs w:val="19"/>
        </w:rPr>
        <w:t>// sempre limpe o buffer do teclado.</w:t>
      </w:r>
    </w:p>
    <w:p w14:paraId="15A426C7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ElementoBusca = Buscar(&amp;root, num);</w:t>
      </w:r>
    </w:p>
    <w:p w14:paraId="55704EF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(ElementoBusca != 0)</w:t>
      </w:r>
    </w:p>
    <w:p w14:paraId="50928684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3F4A8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"Valor localizado.\n"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371BB97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"\n\n"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3DA71DEA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"\n\nRU %d\t"</w:t>
      </w:r>
      <w:r w:rsidRPr="00CF062A">
        <w:rPr>
          <w:rFonts w:ascii="Consolas" w:hAnsi="Consolas" w:cs="Consolas"/>
          <w:color w:val="000000"/>
          <w:sz w:val="19"/>
          <w:szCs w:val="19"/>
        </w:rPr>
        <w:t>, ElementoBusca-&gt;RU);</w:t>
      </w:r>
    </w:p>
    <w:p w14:paraId="4F33745F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"\nNome %s\t"</w:t>
      </w:r>
      <w:r w:rsidRPr="00CF062A">
        <w:rPr>
          <w:rFonts w:ascii="Consolas" w:hAnsi="Consolas" w:cs="Consolas"/>
          <w:color w:val="000000"/>
          <w:sz w:val="19"/>
          <w:szCs w:val="19"/>
        </w:rPr>
        <w:t>, ElementoBusca-&gt;nome);</w:t>
      </w:r>
    </w:p>
    <w:p w14:paraId="04043C9A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"\nEmail %s\t"</w:t>
      </w:r>
      <w:r w:rsidRPr="00CF062A">
        <w:rPr>
          <w:rFonts w:ascii="Consolas" w:hAnsi="Consolas" w:cs="Consolas"/>
          <w:color w:val="000000"/>
          <w:sz w:val="19"/>
          <w:szCs w:val="19"/>
        </w:rPr>
        <w:t>, ElementoBusca-&gt;email);</w:t>
      </w:r>
    </w:p>
    <w:p w14:paraId="31959C7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"\n\n"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53A1384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</w:p>
    <w:p w14:paraId="6AF8157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else</w:t>
      </w:r>
    </w:p>
    <w:p w14:paraId="4A5B653E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"Valor nao encontrado na arvore.\n"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2F47E998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CF062A">
        <w:rPr>
          <w:rFonts w:ascii="Consolas" w:hAnsi="Consolas" w:cs="Consolas"/>
          <w:color w:val="A31515"/>
          <w:sz w:val="19"/>
          <w:szCs w:val="19"/>
        </w:rPr>
        <w:t>"pause"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74D93F8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676A5F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return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68A53E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>}</w:t>
      </w:r>
    </w:p>
    <w:p w14:paraId="3097F02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E3C2BB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8000"/>
          <w:sz w:val="19"/>
          <w:szCs w:val="19"/>
        </w:rPr>
        <w:t>//** significa um ponteiro para um ponteiro para uma variável</w:t>
      </w:r>
    </w:p>
    <w:p w14:paraId="6FB2683B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8000"/>
          <w:sz w:val="19"/>
          <w:szCs w:val="19"/>
        </w:rPr>
        <w:t>// *ElementoVarredura aponta para *root, que por sua vez, aponta para um elemento da struct</w:t>
      </w:r>
    </w:p>
    <w:p w14:paraId="2A5599A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FF"/>
          <w:sz w:val="19"/>
          <w:szCs w:val="19"/>
        </w:rPr>
        <w:t>void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Inserir(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0000FF"/>
          <w:sz w:val="19"/>
          <w:szCs w:val="19"/>
        </w:rPr>
        <w:t>char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808080"/>
          <w:sz w:val="19"/>
          <w:szCs w:val="19"/>
        </w:rPr>
        <w:t>Nome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CF062A">
        <w:rPr>
          <w:rFonts w:ascii="Consolas" w:hAnsi="Consolas" w:cs="Consolas"/>
          <w:color w:val="0000FF"/>
          <w:sz w:val="19"/>
          <w:szCs w:val="19"/>
        </w:rPr>
        <w:t>char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808080"/>
          <w:sz w:val="19"/>
          <w:szCs w:val="19"/>
        </w:rPr>
        <w:t>Email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CF062A">
        <w:rPr>
          <w:rFonts w:ascii="Consolas" w:hAnsi="Consolas" w:cs="Consolas"/>
          <w:color w:val="0000FF"/>
          <w:sz w:val="19"/>
          <w:szCs w:val="19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>) {</w:t>
      </w:r>
    </w:p>
    <w:p w14:paraId="30F40C4F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</w:p>
    <w:p w14:paraId="1D89037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CF062A">
        <w:rPr>
          <w:rFonts w:ascii="Consolas" w:hAnsi="Consolas" w:cs="Consolas"/>
          <w:color w:val="6F008A"/>
          <w:sz w:val="19"/>
          <w:szCs w:val="19"/>
        </w:rPr>
        <w:t>NULL</w:t>
      </w:r>
      <w:r w:rsidRPr="00CF062A">
        <w:rPr>
          <w:rFonts w:ascii="Consolas" w:hAnsi="Consolas" w:cs="Consolas"/>
          <w:color w:val="000000"/>
          <w:sz w:val="19"/>
          <w:szCs w:val="19"/>
        </w:rPr>
        <w:t>)</w:t>
      </w:r>
    </w:p>
    <w:p w14:paraId="2C570B74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 w:rsidRPr="00CF062A">
        <w:rPr>
          <w:rFonts w:ascii="Consolas" w:hAnsi="Consolas" w:cs="Consolas"/>
          <w:color w:val="008000"/>
          <w:sz w:val="19"/>
          <w:szCs w:val="19"/>
        </w:rPr>
        <w:t>//SE ESTÁ VAZIO, COLOCA NA ÁRVORE</w:t>
      </w:r>
      <w:r w:rsidRPr="00CF062A">
        <w:rPr>
          <w:rFonts w:ascii="Consolas" w:hAnsi="Consolas" w:cs="Consolas"/>
          <w:color w:val="008000"/>
          <w:sz w:val="19"/>
          <w:szCs w:val="19"/>
        </w:rPr>
        <w:tab/>
      </w:r>
    </w:p>
    <w:p w14:paraId="225F3A7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*NovoElemento = </w:t>
      </w:r>
      <w:r w:rsidRPr="00CF062A">
        <w:rPr>
          <w:rFonts w:ascii="Consolas" w:hAnsi="Consolas" w:cs="Consolas"/>
          <w:color w:val="6F008A"/>
          <w:sz w:val="19"/>
          <w:szCs w:val="19"/>
        </w:rPr>
        <w:t>NULL</w:t>
      </w:r>
      <w:r w:rsidRPr="00CF062A">
        <w:rPr>
          <w:rFonts w:ascii="Consolas" w:hAnsi="Consolas" w:cs="Consolas"/>
          <w:color w:val="000000"/>
          <w:sz w:val="19"/>
          <w:szCs w:val="19"/>
        </w:rPr>
        <w:t>;</w:t>
      </w:r>
    </w:p>
    <w:p w14:paraId="3A5261C3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NovoElemento = 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>*)malloc(</w:t>
      </w:r>
      <w:r w:rsidRPr="00CF062A">
        <w:rPr>
          <w:rFonts w:ascii="Consolas" w:hAnsi="Consolas" w:cs="Consolas"/>
          <w:color w:val="0000FF"/>
          <w:sz w:val="19"/>
          <w:szCs w:val="19"/>
        </w:rPr>
        <w:t>sizeof</w:t>
      </w:r>
      <w:r w:rsidRPr="00CF062A">
        <w:rPr>
          <w:rFonts w:ascii="Consolas" w:hAnsi="Consolas" w:cs="Consolas"/>
          <w:color w:val="000000"/>
          <w:sz w:val="19"/>
          <w:szCs w:val="19"/>
        </w:rPr>
        <w:t>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>));</w:t>
      </w:r>
    </w:p>
    <w:p w14:paraId="057D45B8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 xml:space="preserve">NovoElemento-&gt;esquerda = </w:t>
      </w:r>
      <w:r w:rsidRPr="00CF062A">
        <w:rPr>
          <w:rFonts w:ascii="Consolas" w:hAnsi="Consolas" w:cs="Consolas"/>
          <w:color w:val="6F008A"/>
          <w:sz w:val="19"/>
          <w:szCs w:val="19"/>
        </w:rPr>
        <w:t>NULL</w:t>
      </w:r>
      <w:r w:rsidRPr="00CF062A">
        <w:rPr>
          <w:rFonts w:ascii="Consolas" w:hAnsi="Consolas" w:cs="Consolas"/>
          <w:color w:val="000000"/>
          <w:sz w:val="19"/>
          <w:szCs w:val="19"/>
        </w:rPr>
        <w:t>;</w:t>
      </w:r>
    </w:p>
    <w:p w14:paraId="31E84916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 xml:space="preserve">NovoElemento-&gt;direita = </w:t>
      </w:r>
      <w:r w:rsidRPr="00CF062A">
        <w:rPr>
          <w:rFonts w:ascii="Consolas" w:hAnsi="Consolas" w:cs="Consolas"/>
          <w:color w:val="6F008A"/>
          <w:sz w:val="19"/>
          <w:szCs w:val="19"/>
        </w:rPr>
        <w:t>NULL</w:t>
      </w:r>
      <w:r w:rsidRPr="00CF062A">
        <w:rPr>
          <w:rFonts w:ascii="Consolas" w:hAnsi="Consolas" w:cs="Consolas"/>
          <w:color w:val="000000"/>
          <w:sz w:val="19"/>
          <w:szCs w:val="19"/>
        </w:rPr>
        <w:t>;</w:t>
      </w:r>
    </w:p>
    <w:p w14:paraId="37488F0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A40F07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 xml:space="preserve">NovoElemento-&gt;RU = 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>;</w:t>
      </w:r>
    </w:p>
    <w:p w14:paraId="31E179A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 xml:space="preserve">strcpy_s(NovoElemento-&gt;nome, </w:t>
      </w:r>
      <w:r w:rsidRPr="00CF062A">
        <w:rPr>
          <w:rFonts w:ascii="Consolas" w:hAnsi="Consolas" w:cs="Consolas"/>
          <w:color w:val="808080"/>
          <w:sz w:val="19"/>
          <w:szCs w:val="19"/>
        </w:rPr>
        <w:t>Nome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3205BEAF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 xml:space="preserve">strcpy_s(NovoElemento-&gt;email, </w:t>
      </w:r>
      <w:r w:rsidRPr="00CF062A">
        <w:rPr>
          <w:rFonts w:ascii="Consolas" w:hAnsi="Consolas" w:cs="Consolas"/>
          <w:color w:val="808080"/>
          <w:sz w:val="19"/>
          <w:szCs w:val="19"/>
        </w:rPr>
        <w:t>Email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21711B7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= NovoElemento;</w:t>
      </w:r>
    </w:p>
    <w:p w14:paraId="0B3665B1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return</w:t>
      </w:r>
      <w:r w:rsidRPr="00CF062A">
        <w:rPr>
          <w:rFonts w:ascii="Consolas" w:hAnsi="Consolas" w:cs="Consolas"/>
          <w:color w:val="000000"/>
          <w:sz w:val="19"/>
          <w:szCs w:val="19"/>
        </w:rPr>
        <w:t>;</w:t>
      </w:r>
    </w:p>
    <w:p w14:paraId="40E7EE26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A80026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1A6B3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&lt; 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)-&gt;RU) </w:t>
      </w:r>
      <w:r w:rsidRPr="00CF062A">
        <w:rPr>
          <w:rFonts w:ascii="Consolas" w:hAnsi="Consolas" w:cs="Consolas"/>
          <w:color w:val="008000"/>
          <w:sz w:val="19"/>
          <w:szCs w:val="19"/>
        </w:rPr>
        <w:t>//* para acessar o conteúdo que a variável aponta</w:t>
      </w:r>
    </w:p>
    <w:p w14:paraId="348F629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</w:p>
    <w:p w14:paraId="7BC6E7D7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Inserir(&amp;(*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)-&gt;esquerda, </w:t>
      </w:r>
      <w:r w:rsidRPr="00CF062A">
        <w:rPr>
          <w:rFonts w:ascii="Consolas" w:hAnsi="Consolas" w:cs="Consolas"/>
          <w:color w:val="808080"/>
          <w:sz w:val="19"/>
          <w:szCs w:val="19"/>
        </w:rPr>
        <w:t>Nome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808080"/>
          <w:sz w:val="19"/>
          <w:szCs w:val="19"/>
        </w:rPr>
        <w:t>Email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8000"/>
          <w:sz w:val="19"/>
          <w:szCs w:val="19"/>
        </w:rPr>
        <w:t>//ponteiro para outro ponteiro</w:t>
      </w:r>
    </w:p>
    <w:p w14:paraId="18B915E6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9D686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else</w:t>
      </w:r>
    </w:p>
    <w:p w14:paraId="35F78E7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218FD8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&gt; 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)-&gt;RU)</w:t>
      </w:r>
    </w:p>
    <w:p w14:paraId="2398542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E0E0E4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Inserir(&amp;(*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)-&gt;direita, </w:t>
      </w:r>
      <w:r w:rsidRPr="00CF062A">
        <w:rPr>
          <w:rFonts w:ascii="Consolas" w:hAnsi="Consolas" w:cs="Consolas"/>
          <w:color w:val="808080"/>
          <w:sz w:val="19"/>
          <w:szCs w:val="19"/>
        </w:rPr>
        <w:t>Nome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808080"/>
          <w:sz w:val="19"/>
          <w:szCs w:val="19"/>
        </w:rPr>
        <w:t>Email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3F204F5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F8AA6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C6F34B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>}</w:t>
      </w:r>
    </w:p>
    <w:p w14:paraId="31708127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178737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*Buscar(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0000FF"/>
          <w:sz w:val="19"/>
          <w:szCs w:val="19"/>
        </w:rPr>
        <w:t>int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>)</w:t>
      </w:r>
    </w:p>
    <w:p w14:paraId="55AB1ED9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CB4AD1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ElementoVarredura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2018D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25EF5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1A397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&lt; 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)-&gt;RU)</w:t>
      </w:r>
    </w:p>
    <w:p w14:paraId="59ED8F6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A2469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Buscar(&amp;((*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)-&gt;esquerda), 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317A1792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70F4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else</w:t>
      </w:r>
    </w:p>
    <w:p w14:paraId="424235CA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16712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&gt; 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)-&gt;RU)</w:t>
      </w:r>
    </w:p>
    <w:p w14:paraId="54FFDF26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20A9EA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Buscar(&amp;((*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)-&gt;direita), 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>);</w:t>
      </w:r>
    </w:p>
    <w:p w14:paraId="3B237E01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5B9EA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else</w:t>
      </w:r>
    </w:p>
    <w:p w14:paraId="7FDA1FC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01B9A1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F062A">
        <w:rPr>
          <w:rFonts w:ascii="Consolas" w:hAnsi="Consolas" w:cs="Consolas"/>
          <w:color w:val="808080"/>
          <w:sz w:val="19"/>
          <w:szCs w:val="19"/>
        </w:rPr>
        <w:t>num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== (*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)-&gt;RU)</w:t>
      </w:r>
    </w:p>
    <w:p w14:paraId="533B597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</w:p>
    <w:p w14:paraId="26E2F29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return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;</w:t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</w:p>
    <w:p w14:paraId="6B81103F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</w:p>
    <w:p w14:paraId="51594416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5DBE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</w:p>
    <w:p w14:paraId="58230E6E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>}</w:t>
      </w:r>
    </w:p>
    <w:p w14:paraId="53ED6B0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30AA7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FF"/>
          <w:sz w:val="19"/>
          <w:szCs w:val="19"/>
        </w:rPr>
        <w:t>void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Consultar_EmOrdem(</w:t>
      </w:r>
      <w:r w:rsidRPr="00CF062A">
        <w:rPr>
          <w:rFonts w:ascii="Consolas" w:hAnsi="Consolas" w:cs="Consolas"/>
          <w:color w:val="2B91AF"/>
          <w:sz w:val="19"/>
          <w:szCs w:val="19"/>
        </w:rPr>
        <w:t>ElementoDaArvoreBinaria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)</w:t>
      </w:r>
    </w:p>
    <w:p w14:paraId="240766ED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>{</w:t>
      </w:r>
    </w:p>
    <w:p w14:paraId="4B045C93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FF"/>
          <w:sz w:val="19"/>
          <w:szCs w:val="19"/>
        </w:rPr>
        <w:t>if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)</w:t>
      </w:r>
    </w:p>
    <w:p w14:paraId="01606260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AB0B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Consultar_EmOrdem(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-&gt;esquerda);</w:t>
      </w:r>
    </w:p>
    <w:p w14:paraId="544A9DB9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"\n%d\t"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-&gt;RU);</w:t>
      </w:r>
    </w:p>
    <w:p w14:paraId="4D919274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"\n%c\t"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-&gt;nome);</w:t>
      </w:r>
    </w:p>
    <w:p w14:paraId="64AC5A95" w14:textId="77777777" w:rsidR="00CF062A" w:rsidRP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CF062A">
        <w:rPr>
          <w:rFonts w:ascii="Consolas" w:hAnsi="Consolas" w:cs="Consolas"/>
          <w:color w:val="A31515"/>
          <w:sz w:val="19"/>
          <w:szCs w:val="19"/>
        </w:rPr>
        <w:t>"\n%c\t"</w:t>
      </w:r>
      <w:r w:rsidRPr="00CF06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F062A">
        <w:rPr>
          <w:rFonts w:ascii="Consolas" w:hAnsi="Consolas" w:cs="Consolas"/>
          <w:color w:val="808080"/>
          <w:sz w:val="19"/>
          <w:szCs w:val="19"/>
        </w:rPr>
        <w:t>ElementoVarredura</w:t>
      </w:r>
      <w:r w:rsidRPr="00CF062A">
        <w:rPr>
          <w:rFonts w:ascii="Consolas" w:hAnsi="Consolas" w:cs="Consolas"/>
          <w:color w:val="000000"/>
          <w:sz w:val="19"/>
          <w:szCs w:val="19"/>
        </w:rPr>
        <w:t>-&gt;email);</w:t>
      </w:r>
    </w:p>
    <w:p w14:paraId="431BFC4A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 w:rsidRPr="00CF062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Consultar_EmOrdem(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ElementoVarredura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-&gt;direita);</w:t>
      </w:r>
    </w:p>
    <w:p w14:paraId="23AA8DE2" w14:textId="77777777" w:rsidR="00CF062A" w:rsidRDefault="00CF062A" w:rsidP="00CF06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4528CC" w14:textId="6111D943" w:rsidR="00B92914" w:rsidRDefault="00CF062A" w:rsidP="00CF062A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BBE166" w14:textId="7DC2F4DF" w:rsidR="00B92914" w:rsidRDefault="00B92914" w:rsidP="00B92914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11C1A" w14:textId="77777777" w:rsidR="00B92914" w:rsidRDefault="00B92914" w:rsidP="00B92914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</w:t>
      </w:r>
      <w:r w:rsidRPr="004F44EC">
        <w:rPr>
          <w:szCs w:val="24"/>
          <w:u w:val="single"/>
        </w:rPr>
        <w:t>:</w:t>
      </w:r>
    </w:p>
    <w:p w14:paraId="3B3901BA" w14:textId="59558CA4" w:rsidR="00B92914" w:rsidRDefault="00E75BA0" w:rsidP="008C3DA7">
      <w:pPr>
        <w:spacing w:line="360" w:lineRule="auto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2015F4C" wp14:editId="49B1B9C8">
            <wp:extent cx="4962525" cy="2628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4B4" w14:textId="60792BF7" w:rsidR="008C3DA7" w:rsidRDefault="008C3DA7" w:rsidP="008C3DA7">
      <w:pPr>
        <w:spacing w:line="360" w:lineRule="auto"/>
        <w:jc w:val="center"/>
        <w:rPr>
          <w:sz w:val="20"/>
        </w:rPr>
      </w:pPr>
      <w:r>
        <w:rPr>
          <w:sz w:val="20"/>
        </w:rPr>
        <w:t xml:space="preserve">Figura 4: </w:t>
      </w:r>
      <w:r w:rsidR="00707849">
        <w:rPr>
          <w:sz w:val="20"/>
        </w:rPr>
        <w:t xml:space="preserve">prompt com a impressão dos dados </w:t>
      </w:r>
      <w:r w:rsidR="00E75BA0">
        <w:rPr>
          <w:sz w:val="20"/>
        </w:rPr>
        <w:t>encontrados</w:t>
      </w:r>
      <w:r w:rsidR="00AA13B2">
        <w:rPr>
          <w:sz w:val="20"/>
        </w:rPr>
        <w:t>.</w:t>
      </w:r>
    </w:p>
    <w:p w14:paraId="27966203" w14:textId="4F3AE0EF" w:rsidR="00BA54D1" w:rsidRDefault="00BA54D1" w:rsidP="008C3DA7">
      <w:pPr>
        <w:spacing w:line="360" w:lineRule="auto"/>
        <w:jc w:val="center"/>
        <w:rPr>
          <w:sz w:val="20"/>
        </w:rPr>
      </w:pPr>
    </w:p>
    <w:p w14:paraId="20D4147B" w14:textId="4F127E3B" w:rsidR="00BA54D1" w:rsidRDefault="00BA54D1" w:rsidP="008C3DA7">
      <w:pPr>
        <w:spacing w:line="360" w:lineRule="auto"/>
        <w:jc w:val="center"/>
        <w:rPr>
          <w:sz w:val="20"/>
        </w:rPr>
      </w:pPr>
    </w:p>
    <w:sectPr w:rsidR="00BA54D1" w:rsidSect="00D55D22">
      <w:footerReference w:type="first" r:id="rId17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CA400" w14:textId="77777777" w:rsidR="0042336B" w:rsidRDefault="0042336B">
      <w:r>
        <w:separator/>
      </w:r>
    </w:p>
  </w:endnote>
  <w:endnote w:type="continuationSeparator" w:id="0">
    <w:p w14:paraId="097C5005" w14:textId="77777777" w:rsidR="0042336B" w:rsidRDefault="0042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4F9B4" w14:textId="77777777" w:rsidR="009D7891" w:rsidRDefault="009D7891">
    <w:pPr>
      <w:pStyle w:val="Rodap"/>
      <w:jc w:val="right"/>
    </w:pPr>
  </w:p>
  <w:p w14:paraId="065C483C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03318" w14:textId="77777777" w:rsidR="009D7891" w:rsidRDefault="009D7891">
    <w:pPr>
      <w:pStyle w:val="Rodap"/>
      <w:jc w:val="center"/>
    </w:pPr>
  </w:p>
  <w:p w14:paraId="51E4D238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2099026"/>
      <w:docPartObj>
        <w:docPartGallery w:val="Page Numbers (Bottom of Page)"/>
        <w:docPartUnique/>
      </w:docPartObj>
    </w:sdtPr>
    <w:sdtEndPr/>
    <w:sdtContent>
      <w:p w14:paraId="2AC0CF76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20B">
          <w:rPr>
            <w:noProof/>
          </w:rPr>
          <w:t>1</w:t>
        </w:r>
        <w:r>
          <w:fldChar w:fldCharType="end"/>
        </w:r>
      </w:p>
    </w:sdtContent>
  </w:sdt>
  <w:p w14:paraId="41E3B7F6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526E4" w14:textId="77777777" w:rsidR="0042336B" w:rsidRDefault="0042336B">
      <w:r>
        <w:separator/>
      </w:r>
    </w:p>
  </w:footnote>
  <w:footnote w:type="continuationSeparator" w:id="0">
    <w:p w14:paraId="3E81E074" w14:textId="77777777" w:rsidR="0042336B" w:rsidRDefault="0042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4915" w14:textId="77777777" w:rsidR="00E255BA" w:rsidRDefault="00E255BA">
    <w:pPr>
      <w:pStyle w:val="Cabealho"/>
      <w:jc w:val="right"/>
    </w:pPr>
  </w:p>
  <w:p w14:paraId="08B586CB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1D234" w14:textId="77777777" w:rsidR="009A1B60" w:rsidRDefault="009A1B60" w:rsidP="009A1B60">
    <w:pPr>
      <w:pStyle w:val="Cabealho"/>
      <w:jc w:val="center"/>
    </w:pPr>
  </w:p>
  <w:p w14:paraId="5B09BCC0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3106F"/>
    <w:rsid w:val="00132E3A"/>
    <w:rsid w:val="00153F05"/>
    <w:rsid w:val="00165A8E"/>
    <w:rsid w:val="001832B6"/>
    <w:rsid w:val="001926E5"/>
    <w:rsid w:val="00194B7E"/>
    <w:rsid w:val="001B67FF"/>
    <w:rsid w:val="001D7D32"/>
    <w:rsid w:val="001E5136"/>
    <w:rsid w:val="00200576"/>
    <w:rsid w:val="00222BE4"/>
    <w:rsid w:val="00227A85"/>
    <w:rsid w:val="00231B1D"/>
    <w:rsid w:val="0023433C"/>
    <w:rsid w:val="002373FB"/>
    <w:rsid w:val="00242C4C"/>
    <w:rsid w:val="002436CA"/>
    <w:rsid w:val="0025463E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0580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3E6F3E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55F3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6208"/>
    <w:rsid w:val="005B7BCF"/>
    <w:rsid w:val="005D6266"/>
    <w:rsid w:val="005E3B53"/>
    <w:rsid w:val="0061118A"/>
    <w:rsid w:val="00611A22"/>
    <w:rsid w:val="00612662"/>
    <w:rsid w:val="00626152"/>
    <w:rsid w:val="0063383B"/>
    <w:rsid w:val="006370AE"/>
    <w:rsid w:val="006417AA"/>
    <w:rsid w:val="00651446"/>
    <w:rsid w:val="006A168A"/>
    <w:rsid w:val="006F166B"/>
    <w:rsid w:val="006F31C0"/>
    <w:rsid w:val="006F36D2"/>
    <w:rsid w:val="00707849"/>
    <w:rsid w:val="007157EF"/>
    <w:rsid w:val="00716425"/>
    <w:rsid w:val="00721A4C"/>
    <w:rsid w:val="007273F7"/>
    <w:rsid w:val="00734186"/>
    <w:rsid w:val="00737D07"/>
    <w:rsid w:val="00784722"/>
    <w:rsid w:val="007D3311"/>
    <w:rsid w:val="007D5E03"/>
    <w:rsid w:val="007E2DC1"/>
    <w:rsid w:val="007F4337"/>
    <w:rsid w:val="00822A1B"/>
    <w:rsid w:val="00837B19"/>
    <w:rsid w:val="008653A9"/>
    <w:rsid w:val="00874A2B"/>
    <w:rsid w:val="008766A4"/>
    <w:rsid w:val="008A6C31"/>
    <w:rsid w:val="008B2720"/>
    <w:rsid w:val="008B3B3F"/>
    <w:rsid w:val="008C3DA7"/>
    <w:rsid w:val="008D31F5"/>
    <w:rsid w:val="008F612E"/>
    <w:rsid w:val="00910F82"/>
    <w:rsid w:val="00914487"/>
    <w:rsid w:val="00920EEF"/>
    <w:rsid w:val="00950C7D"/>
    <w:rsid w:val="0096293C"/>
    <w:rsid w:val="0096411C"/>
    <w:rsid w:val="00972D90"/>
    <w:rsid w:val="009802F9"/>
    <w:rsid w:val="009A1B60"/>
    <w:rsid w:val="009A1CDC"/>
    <w:rsid w:val="009A4CEC"/>
    <w:rsid w:val="009C7EE2"/>
    <w:rsid w:val="009D7891"/>
    <w:rsid w:val="009E0D39"/>
    <w:rsid w:val="009E0FFF"/>
    <w:rsid w:val="009E5F36"/>
    <w:rsid w:val="009F30CB"/>
    <w:rsid w:val="00A1300E"/>
    <w:rsid w:val="00A25B41"/>
    <w:rsid w:val="00A25F6B"/>
    <w:rsid w:val="00A26DD2"/>
    <w:rsid w:val="00A320FC"/>
    <w:rsid w:val="00A44AF4"/>
    <w:rsid w:val="00A44CB2"/>
    <w:rsid w:val="00A60F15"/>
    <w:rsid w:val="00A769B3"/>
    <w:rsid w:val="00A85D9F"/>
    <w:rsid w:val="00A863F7"/>
    <w:rsid w:val="00A96CE3"/>
    <w:rsid w:val="00AA13B2"/>
    <w:rsid w:val="00AA3907"/>
    <w:rsid w:val="00AB1CA5"/>
    <w:rsid w:val="00AB36D6"/>
    <w:rsid w:val="00AD155C"/>
    <w:rsid w:val="00AD49BD"/>
    <w:rsid w:val="00B15222"/>
    <w:rsid w:val="00B15527"/>
    <w:rsid w:val="00B250DD"/>
    <w:rsid w:val="00B30497"/>
    <w:rsid w:val="00B368F6"/>
    <w:rsid w:val="00B62DC3"/>
    <w:rsid w:val="00B7037A"/>
    <w:rsid w:val="00B92914"/>
    <w:rsid w:val="00BA41D3"/>
    <w:rsid w:val="00BA54D1"/>
    <w:rsid w:val="00BB47D8"/>
    <w:rsid w:val="00BB4B7F"/>
    <w:rsid w:val="00BC4B58"/>
    <w:rsid w:val="00BC4CDD"/>
    <w:rsid w:val="00BD0619"/>
    <w:rsid w:val="00BF2481"/>
    <w:rsid w:val="00C06528"/>
    <w:rsid w:val="00C10032"/>
    <w:rsid w:val="00C12530"/>
    <w:rsid w:val="00C143BD"/>
    <w:rsid w:val="00C25AEC"/>
    <w:rsid w:val="00C37A7A"/>
    <w:rsid w:val="00C526A9"/>
    <w:rsid w:val="00C71B88"/>
    <w:rsid w:val="00C772A9"/>
    <w:rsid w:val="00C8139C"/>
    <w:rsid w:val="00C861FC"/>
    <w:rsid w:val="00CA6FCD"/>
    <w:rsid w:val="00CB4AF4"/>
    <w:rsid w:val="00CC7216"/>
    <w:rsid w:val="00CD3BC4"/>
    <w:rsid w:val="00CF062A"/>
    <w:rsid w:val="00CF3BEA"/>
    <w:rsid w:val="00CF625B"/>
    <w:rsid w:val="00D015AB"/>
    <w:rsid w:val="00D07FA1"/>
    <w:rsid w:val="00D348B9"/>
    <w:rsid w:val="00D47B7A"/>
    <w:rsid w:val="00D55D22"/>
    <w:rsid w:val="00D7364C"/>
    <w:rsid w:val="00D76499"/>
    <w:rsid w:val="00DA0240"/>
    <w:rsid w:val="00DA40D7"/>
    <w:rsid w:val="00DA4A03"/>
    <w:rsid w:val="00DB72E7"/>
    <w:rsid w:val="00DD6824"/>
    <w:rsid w:val="00DD748E"/>
    <w:rsid w:val="00DE7A88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10BB"/>
    <w:rsid w:val="00E66E98"/>
    <w:rsid w:val="00E70660"/>
    <w:rsid w:val="00E73292"/>
    <w:rsid w:val="00E75BA0"/>
    <w:rsid w:val="00E85D71"/>
    <w:rsid w:val="00EE289B"/>
    <w:rsid w:val="00EF2960"/>
    <w:rsid w:val="00EF541B"/>
    <w:rsid w:val="00F15DC4"/>
    <w:rsid w:val="00F17EC5"/>
    <w:rsid w:val="00F2620B"/>
    <w:rsid w:val="00F466E8"/>
    <w:rsid w:val="00F51F42"/>
    <w:rsid w:val="00F73511"/>
    <w:rsid w:val="00F84B85"/>
    <w:rsid w:val="00F93241"/>
    <w:rsid w:val="00F95DA6"/>
    <w:rsid w:val="00FA1EC0"/>
    <w:rsid w:val="00FD3654"/>
    <w:rsid w:val="00FD4487"/>
    <w:rsid w:val="00FE7040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ru v:ext="edit" colors="#ffffef"/>
    </o:shapedefaults>
    <o:shapelayout v:ext="edit">
      <o:idmap v:ext="edit" data="1"/>
    </o:shapelayout>
  </w:shapeDefaults>
  <w:decimalSymbol w:val="."/>
  <w:listSeparator w:val=","/>
  <w14:docId w14:val="0400741E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85D76089-6E62-488C-8F27-516407DA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193</TotalTime>
  <Pages>8</Pages>
  <Words>878</Words>
  <Characters>6931</Characters>
  <Application>Microsoft Office Word</Application>
  <DocSecurity>0</DocSecurity>
  <Lines>57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Raphaell Maciel de Sousa</cp:lastModifiedBy>
  <cp:revision>50</cp:revision>
  <cp:lastPrinted>2020-12-06T14:24:00Z</cp:lastPrinted>
  <dcterms:created xsi:type="dcterms:W3CDTF">2018-09-28T12:23:00Z</dcterms:created>
  <dcterms:modified xsi:type="dcterms:W3CDTF">2020-12-10T03:59:00Z</dcterms:modified>
</cp:coreProperties>
</file>